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3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80"/>
        <w:gridCol w:w="736"/>
        <w:gridCol w:w="6614"/>
      </w:tblGrid>
      <w:tr w:rsidR="001B2ABD" w14:paraId="5B8CD8BB" w14:textId="77777777" w:rsidTr="00505574">
        <w:trPr>
          <w:trHeight w:val="4452"/>
        </w:trPr>
        <w:tc>
          <w:tcPr>
            <w:tcW w:w="3680" w:type="dxa"/>
            <w:vAlign w:val="bottom"/>
          </w:tcPr>
          <w:p w14:paraId="2CCAEBA4" w14:textId="77777777"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269F1084" wp14:editId="3A1D23CA">
                      <wp:simplePos x="0" y="0"/>
                      <wp:positionH relativeFrom="column">
                        <wp:posOffset>29845</wp:posOffset>
                      </wp:positionH>
                      <wp:positionV relativeFrom="paragraph">
                        <wp:posOffset>-337185</wp:posOffset>
                      </wp:positionV>
                      <wp:extent cx="2122805" cy="2141220"/>
                      <wp:effectExtent l="19050" t="19050" r="29845" b="30480"/>
                      <wp:wrapThrough wrapText="bothSides">
                        <wp:wrapPolygon edited="0">
                          <wp:start x="8723" y="-192"/>
                          <wp:lineTo x="6978" y="-192"/>
                          <wp:lineTo x="2714" y="1922"/>
                          <wp:lineTo x="2714" y="2883"/>
                          <wp:lineTo x="388" y="5381"/>
                          <wp:lineTo x="-194" y="6918"/>
                          <wp:lineTo x="-194" y="13644"/>
                          <wp:lineTo x="194" y="15181"/>
                          <wp:lineTo x="2132" y="18448"/>
                          <wp:lineTo x="6397" y="21331"/>
                          <wp:lineTo x="8335" y="21715"/>
                          <wp:lineTo x="13181" y="21715"/>
                          <wp:lineTo x="14926" y="21331"/>
                          <wp:lineTo x="19384" y="18448"/>
                          <wp:lineTo x="21322" y="15181"/>
                          <wp:lineTo x="21710" y="12299"/>
                          <wp:lineTo x="21710" y="8648"/>
                          <wp:lineTo x="21128" y="5957"/>
                          <wp:lineTo x="19190" y="3075"/>
                          <wp:lineTo x="18996" y="2306"/>
                          <wp:lineTo x="13956" y="-192"/>
                          <wp:lineTo x="12793" y="-192"/>
                          <wp:lineTo x="8723" y="-192"/>
                        </wp:wrapPolygon>
                      </wp:wrapThrough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4122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l="1077" t="-3025" r="-1077" b="-11773"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8745F7" id="Oval 2" o:spid="_x0000_s1026" alt="Title: Professional Headshot of Man" style="position:absolute;margin-left:2.35pt;margin-top:-26.55pt;width:167.15pt;height:168.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" strokecolor="#94b6d2 [3204]" strokeweight="5pt">
                      <v:fill r:id="rId8" o:title="" recolor="t" rotate="t" type="frame"/>
                      <v:stroke joinstyle="miter"/>
                      <w10:wrap type="through"/>
                    </v:oval>
                  </w:pict>
                </mc:Fallback>
              </mc:AlternateContent>
            </w:r>
          </w:p>
        </w:tc>
        <w:tc>
          <w:tcPr>
            <w:tcW w:w="736" w:type="dxa"/>
          </w:tcPr>
          <w:p w14:paraId="7FBECF1C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614" w:type="dxa"/>
            <w:vAlign w:val="bottom"/>
          </w:tcPr>
          <w:p w14:paraId="561C71E3" w14:textId="4D97A1EF" w:rsidR="001B2ABD" w:rsidRDefault="00505574" w:rsidP="001B2ABD">
            <w:pPr>
              <w:pStyle w:val="Title"/>
            </w:pPr>
            <w:r>
              <w:t>Anindya bhaumik</w:t>
            </w:r>
          </w:p>
          <w:p w14:paraId="1C49F01A" w14:textId="63353AA2" w:rsidR="001B2ABD" w:rsidRDefault="004C3CD2" w:rsidP="001B2ABD">
            <w:pPr>
              <w:pStyle w:val="Subtitle"/>
            </w:pPr>
            <w:r>
              <w:rPr>
                <w:spacing w:val="0"/>
                <w:w w:val="36"/>
              </w:rPr>
              <w:t>Tech Enthusiast &amp; Aspiring Programme</w:t>
            </w:r>
            <w:r>
              <w:rPr>
                <w:spacing w:val="33"/>
                <w:w w:val="36"/>
              </w:rPr>
              <w:t>r</w:t>
            </w:r>
          </w:p>
        </w:tc>
      </w:tr>
      <w:tr w:rsidR="001B2ABD" w14:paraId="03BBD603" w14:textId="77777777" w:rsidTr="00505574">
        <w:trPr>
          <w:trHeight w:val="9365"/>
        </w:trPr>
        <w:tc>
          <w:tcPr>
            <w:tcW w:w="3680" w:type="dxa"/>
          </w:tcPr>
          <w:sdt>
            <w:sdtPr>
              <w:id w:val="-1711873194"/>
              <w:placeholder>
                <w:docPart w:val="DE30A570B35D438F8CFCBCB350C55647"/>
              </w:placeholder>
              <w:temporary/>
              <w:showingPlcHdr/>
              <w15:appearance w15:val="hidden"/>
            </w:sdtPr>
            <w:sdtContent>
              <w:p w14:paraId="45635C1E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6B593D78" w14:textId="4BF10348" w:rsidR="00241663" w:rsidRPr="00241663" w:rsidRDefault="00404354" w:rsidP="00241663">
            <w:r>
              <w:t xml:space="preserve">Motivated and ambitious </w:t>
            </w:r>
            <w:r w:rsidR="009E1B0C">
              <w:t xml:space="preserve">Computer Science undergraduate with a passion for </w:t>
            </w:r>
            <w:r w:rsidR="00BE1C12">
              <w:t xml:space="preserve">problem-solving, programming </w:t>
            </w:r>
            <w:r w:rsidR="00B47B60">
              <w:t xml:space="preserve">languages such as C, C++, Python and JavaScript, with a solid understanding </w:t>
            </w:r>
            <w:r w:rsidR="001862E9">
              <w:t xml:space="preserve">of Data Structures and Algorithms. </w:t>
            </w:r>
            <w:r w:rsidR="00E355C5">
              <w:t xml:space="preserve">I am also a </w:t>
            </w:r>
            <w:r w:rsidR="001862E9">
              <w:t xml:space="preserve">foodie guy with a keen </w:t>
            </w:r>
            <w:r w:rsidR="0031132B">
              <w:t xml:space="preserve">interest in trying diverse </w:t>
            </w:r>
            <w:r w:rsidR="005353ED">
              <w:t>cuisines</w:t>
            </w:r>
            <w:r w:rsidR="00E355C5">
              <w:t>.</w:t>
            </w:r>
            <w:r w:rsidR="005353ED">
              <w:t xml:space="preserve"> </w:t>
            </w:r>
            <w:r w:rsidR="00E355C5">
              <w:t>I am eager</w:t>
            </w:r>
            <w:r w:rsidR="00FC3A53">
              <w:t xml:space="preserve"> to leverage technical exper</w:t>
            </w:r>
            <w:r w:rsidR="00EB15D7">
              <w:t xml:space="preserve">tise and enthusiasm for innovation to contribute </w:t>
            </w:r>
            <w:r w:rsidR="001C0ACB">
              <w:t>effectively in a dynamic team.</w:t>
            </w:r>
          </w:p>
          <w:sdt>
            <w:sdtPr>
              <w:id w:val="-1954003311"/>
              <w:placeholder>
                <w:docPart w:val="5C5EC30E0E0E462AB6A4F37933BD8BB6"/>
              </w:placeholder>
              <w:temporary/>
              <w:showingPlcHdr/>
              <w15:appearance w15:val="hidden"/>
            </w:sdtPr>
            <w:sdtContent>
              <w:p w14:paraId="648E879F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E1F43E663AEA4570B1B24A15D1CC6F82"/>
              </w:placeholder>
              <w:temporary/>
              <w:showingPlcHdr/>
              <w15:appearance w15:val="hidden"/>
            </w:sdtPr>
            <w:sdtContent>
              <w:p w14:paraId="4AF5D752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54524898" w14:textId="3BE45188" w:rsidR="004D3011" w:rsidRDefault="00E355C5" w:rsidP="004D3011">
            <w:r>
              <w:t xml:space="preserve">+91 </w:t>
            </w:r>
            <w:r w:rsidR="00CB5738">
              <w:t>8637551393</w:t>
            </w:r>
          </w:p>
          <w:p w14:paraId="3CE1DB08" w14:textId="77777777" w:rsidR="004D3011" w:rsidRDefault="004D3011" w:rsidP="004D3011"/>
          <w:sdt>
            <w:sdtPr>
              <w:id w:val="-240260293"/>
              <w:placeholder>
                <w:docPart w:val="D9E23F9A6FAC4D388A928D7CA1147B22"/>
              </w:placeholder>
              <w:temporary/>
              <w:showingPlcHdr/>
              <w15:appearance w15:val="hidden"/>
            </w:sdtPr>
            <w:sdtContent>
              <w:p w14:paraId="3F9CA244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7709D4CE" w14:textId="30AB2157" w:rsidR="00036450" w:rsidRDefault="00000000" w:rsidP="004D3011">
            <w:hyperlink r:id="rId9" w:history="1">
              <w:r w:rsidR="00416063" w:rsidRPr="00B006DB">
                <w:rPr>
                  <w:rStyle w:val="Hyperlink"/>
                </w:rPr>
                <w:t>bhanindya560@gmail.com</w:t>
              </w:r>
            </w:hyperlink>
            <w:r w:rsidR="00B42A09">
              <w:t xml:space="preserve"> </w:t>
            </w:r>
          </w:p>
          <w:p w14:paraId="5356315C" w14:textId="77777777" w:rsidR="00416063" w:rsidRDefault="00416063" w:rsidP="004D3011"/>
          <w:p w14:paraId="71F9710A" w14:textId="15CC4E42" w:rsidR="00416063" w:rsidRDefault="008E3CBB" w:rsidP="004D3011">
            <w:r>
              <w:t>LinkedIn:</w:t>
            </w:r>
          </w:p>
          <w:p w14:paraId="74BBCA48" w14:textId="42B55A13" w:rsidR="008E3CBB" w:rsidRPr="00E4381A" w:rsidRDefault="00B42A09" w:rsidP="004D3011">
            <w:pPr>
              <w:rPr>
                <w:rStyle w:val="Hyperlink"/>
              </w:rPr>
            </w:pPr>
            <w:r w:rsidRPr="00B42A09">
              <w:rPr>
                <w:rStyle w:val="Hyperlink"/>
              </w:rPr>
              <w:t>https://www.linkedin.com/in/anindya-bhaumik-8436b2260/</w:t>
            </w:r>
          </w:p>
          <w:sdt>
            <w:sdtPr>
              <w:rPr>
                <w:color w:val="DD8047" w:themeColor="accent2"/>
                <w:u w:val="single"/>
              </w:rPr>
              <w:id w:val="-1444214663"/>
              <w:placeholder>
                <w:docPart w:val="E3EE6987A880408A84CA372D6F27481F"/>
              </w:placeholder>
              <w:temporary/>
              <w:showingPlcHdr/>
              <w15:appearance w15:val="hidden"/>
            </w:sdtPr>
            <w:sdtEndPr>
              <w:rPr>
                <w:color w:val="548AB7" w:themeColor="accent1" w:themeShade="BF"/>
                <w:u w:val="none"/>
              </w:rPr>
            </w:sdtEndPr>
            <w:sdtContent>
              <w:p w14:paraId="4F35D553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5F45BFF8" w14:textId="030C41F2" w:rsidR="004D3011" w:rsidRDefault="005961B9" w:rsidP="004D3011">
            <w:r>
              <w:t>Gardening</w:t>
            </w:r>
          </w:p>
          <w:p w14:paraId="303EA5D9" w14:textId="01E121A5" w:rsidR="00695566" w:rsidRDefault="00695566" w:rsidP="004D3011">
            <w:r>
              <w:t>Watching Football</w:t>
            </w:r>
          </w:p>
          <w:p w14:paraId="5133CDCA" w14:textId="12D40C6D" w:rsidR="00E355C5" w:rsidRDefault="00E355C5" w:rsidP="004D3011">
            <w:r>
              <w:t>Solving Rubik’s Cube</w:t>
            </w:r>
          </w:p>
          <w:p w14:paraId="2947AC48" w14:textId="66507258" w:rsidR="006E4625" w:rsidRDefault="006E4625" w:rsidP="004D3011"/>
          <w:p w14:paraId="19CF04CA" w14:textId="7F474E5B" w:rsidR="005B0932" w:rsidRDefault="005B0932" w:rsidP="004D3011"/>
          <w:p w14:paraId="557BEB9A" w14:textId="77777777" w:rsidR="00695566" w:rsidRDefault="00695566" w:rsidP="004D3011"/>
          <w:p w14:paraId="11E27FBD" w14:textId="64A7FDD1" w:rsidR="004D3011" w:rsidRDefault="004D3011" w:rsidP="004D3011"/>
          <w:p w14:paraId="394B25B1" w14:textId="75A99AE9" w:rsidR="004D3011" w:rsidRDefault="004D3011" w:rsidP="004D3011"/>
          <w:p w14:paraId="0EBEFF64" w14:textId="026C8D5E" w:rsidR="005961B9" w:rsidRDefault="005961B9" w:rsidP="005961B9"/>
          <w:p w14:paraId="12F1BB57" w14:textId="0877D92E" w:rsidR="004D3011" w:rsidRPr="004D3011" w:rsidRDefault="004D3011" w:rsidP="004D3011"/>
        </w:tc>
        <w:tc>
          <w:tcPr>
            <w:tcW w:w="736" w:type="dxa"/>
          </w:tcPr>
          <w:p w14:paraId="5EACA962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614" w:type="dxa"/>
          </w:tcPr>
          <w:sdt>
            <w:sdtPr>
              <w:id w:val="1049110328"/>
              <w:placeholder>
                <w:docPart w:val="27D120359DF14238A7E4497A5E71C485"/>
              </w:placeholder>
              <w:temporary/>
              <w:showingPlcHdr/>
              <w15:appearance w15:val="hidden"/>
            </w:sdtPr>
            <w:sdtContent>
              <w:p w14:paraId="20EAF7F5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7137464C" w14:textId="40AA382F" w:rsidR="00036450" w:rsidRPr="00036450" w:rsidRDefault="00505574" w:rsidP="00B359E4">
            <w:pPr>
              <w:pStyle w:val="Heading4"/>
            </w:pPr>
            <w:r>
              <w:t>KRISHNAGAR HIGH SCHOOL</w:t>
            </w:r>
            <w:r w:rsidR="00E9669C">
              <w:t xml:space="preserve"> (96% overall in 10th)</w:t>
            </w:r>
          </w:p>
          <w:p w14:paraId="7090B8B5" w14:textId="4928522E" w:rsidR="00036450" w:rsidRPr="00B359E4" w:rsidRDefault="00505574" w:rsidP="00B359E4">
            <w:pPr>
              <w:pStyle w:val="Date"/>
            </w:pPr>
            <w:r>
              <w:t>2015</w:t>
            </w:r>
            <w:r w:rsidR="00036450" w:rsidRPr="00B359E4">
              <w:t xml:space="preserve"> - </w:t>
            </w:r>
            <w:r>
              <w:t>2020</w:t>
            </w:r>
          </w:p>
          <w:p w14:paraId="7B0AF58E" w14:textId="5D3A3DD0" w:rsidR="004D3011" w:rsidRDefault="00505574" w:rsidP="00036450">
            <w:r>
              <w:t>I passed my 10</w:t>
            </w:r>
            <w:r w:rsidRPr="00505574">
              <w:rPr>
                <w:vertAlign w:val="superscript"/>
              </w:rPr>
              <w:t>th</w:t>
            </w:r>
            <w:r>
              <w:t xml:space="preserve"> board exam from here and in the board exam</w:t>
            </w:r>
            <w:r w:rsidR="00CB5738">
              <w:t xml:space="preserve"> I stood 1</w:t>
            </w:r>
            <w:r w:rsidR="00CB5738" w:rsidRPr="00CB5738">
              <w:rPr>
                <w:vertAlign w:val="superscript"/>
              </w:rPr>
              <w:t>st</w:t>
            </w:r>
            <w:r w:rsidR="00CB5738">
              <w:t xml:space="preserve"> in school</w:t>
            </w:r>
            <w:r>
              <w:t xml:space="preserve">. </w:t>
            </w:r>
          </w:p>
          <w:p w14:paraId="6E7B47E3" w14:textId="77777777" w:rsidR="00036450" w:rsidRDefault="00036450" w:rsidP="00036450"/>
          <w:p w14:paraId="3275C1F6" w14:textId="2FF80286" w:rsidR="00505574" w:rsidRPr="00B359E4" w:rsidRDefault="00505574" w:rsidP="00505574">
            <w:pPr>
              <w:pStyle w:val="Heading4"/>
            </w:pPr>
            <w:r>
              <w:t>KRISHNAGAR COLLEGIATE SCHOOL</w:t>
            </w:r>
            <w:r w:rsidR="00684E7E">
              <w:t xml:space="preserve"> (95.8% overall in 12</w:t>
            </w:r>
            <w:r w:rsidR="00684E7E" w:rsidRPr="00684E7E">
              <w:rPr>
                <w:vertAlign w:val="superscript"/>
              </w:rPr>
              <w:t>th</w:t>
            </w:r>
            <w:r w:rsidR="00684E7E">
              <w:t xml:space="preserve"> with PCMB)</w:t>
            </w:r>
          </w:p>
          <w:p w14:paraId="6A9EB6C2" w14:textId="643A6010" w:rsidR="00505574" w:rsidRPr="00B359E4" w:rsidRDefault="00505574" w:rsidP="00505574">
            <w:pPr>
              <w:pStyle w:val="Date"/>
            </w:pPr>
            <w:r>
              <w:t>2020</w:t>
            </w:r>
            <w:r w:rsidRPr="00B359E4">
              <w:t xml:space="preserve"> - </w:t>
            </w:r>
            <w:r>
              <w:t>2022</w:t>
            </w:r>
          </w:p>
          <w:p w14:paraId="66B13FFD" w14:textId="1E622D21" w:rsidR="00505574" w:rsidRDefault="00505574" w:rsidP="00505574">
            <w:r>
              <w:t>For 10+2 I shifted to this school. I sat in 12</w:t>
            </w:r>
            <w:r w:rsidRPr="00505574">
              <w:rPr>
                <w:vertAlign w:val="superscript"/>
              </w:rPr>
              <w:t>th</w:t>
            </w:r>
            <w:r>
              <w:t xml:space="preserve"> board exam from this school</w:t>
            </w:r>
            <w:r w:rsidR="00CB5738">
              <w:t xml:space="preserve"> and stood 2</w:t>
            </w:r>
            <w:r w:rsidR="00CB5738" w:rsidRPr="00CB5738">
              <w:rPr>
                <w:vertAlign w:val="superscript"/>
              </w:rPr>
              <w:t>nd</w:t>
            </w:r>
            <w:r w:rsidR="00CB5738">
              <w:t xml:space="preserve"> in school. </w:t>
            </w:r>
          </w:p>
          <w:p w14:paraId="55085DA6" w14:textId="77777777" w:rsidR="00505574" w:rsidRDefault="00505574" w:rsidP="00505574">
            <w:pPr>
              <w:pStyle w:val="Heading4"/>
            </w:pPr>
          </w:p>
          <w:p w14:paraId="49BE0B12" w14:textId="77777777" w:rsidR="009E6151" w:rsidRDefault="00CB5738" w:rsidP="00505574">
            <w:pPr>
              <w:pStyle w:val="Heading4"/>
            </w:pPr>
            <w:r>
              <w:t xml:space="preserve">INDIAN INSTITUTE OF INFORMATION </w:t>
            </w:r>
            <w:r w:rsidR="004846DF">
              <w:t>TECHNOLOGY, KALYANI</w:t>
            </w:r>
            <w:r w:rsidR="009E6151">
              <w:t xml:space="preserve"> </w:t>
            </w:r>
          </w:p>
          <w:p w14:paraId="3A646861" w14:textId="76EFCF63" w:rsidR="00505574" w:rsidRPr="00B359E4" w:rsidRDefault="00684E7E" w:rsidP="00505574">
            <w:pPr>
              <w:pStyle w:val="Heading4"/>
            </w:pPr>
            <w:r>
              <w:t>(</w:t>
            </w:r>
            <w:r w:rsidR="009E6151">
              <w:t>Current CGPA: 9.4</w:t>
            </w:r>
            <w:r w:rsidR="004D4A16">
              <w:t>6</w:t>
            </w:r>
            <w:r>
              <w:t>)</w:t>
            </w:r>
          </w:p>
          <w:p w14:paraId="39052216" w14:textId="31FFF1D6" w:rsidR="00505574" w:rsidRPr="00B359E4" w:rsidRDefault="00CB5738" w:rsidP="00505574">
            <w:pPr>
              <w:pStyle w:val="Date"/>
            </w:pPr>
            <w:r>
              <w:t>2022</w:t>
            </w:r>
            <w:r w:rsidR="00505574" w:rsidRPr="00B359E4">
              <w:t xml:space="preserve"> </w:t>
            </w:r>
            <w:r w:rsidR="00433D31">
              <w:t>–</w:t>
            </w:r>
            <w:r w:rsidR="00505574" w:rsidRPr="00B359E4">
              <w:t xml:space="preserve"> </w:t>
            </w:r>
            <w:r w:rsidR="00433D31">
              <w:t>2026(Expected)</w:t>
            </w:r>
          </w:p>
          <w:p w14:paraId="3A937271" w14:textId="2405EF53" w:rsidR="00505574" w:rsidRDefault="00CB5738" w:rsidP="00505574">
            <w:r>
              <w:t xml:space="preserve">After qualifying JEE and securing </w:t>
            </w:r>
            <w:r w:rsidRPr="00AD36DD">
              <w:rPr>
                <w:b/>
                <w:bCs/>
              </w:rPr>
              <w:t>97.04 percentile</w:t>
            </w:r>
            <w:r>
              <w:t xml:space="preserve"> I got this college</w:t>
            </w:r>
            <w:r w:rsidR="00433D31">
              <w:t xml:space="preserve">. </w:t>
            </w:r>
            <w:r>
              <w:t xml:space="preserve">I am currently a </w:t>
            </w:r>
            <w:r w:rsidR="00003F1B">
              <w:t>2nd</w:t>
            </w:r>
            <w:r>
              <w:t xml:space="preserve"> year Bachelor of Technology(</w:t>
            </w:r>
            <w:proofErr w:type="gramStart"/>
            <w:r>
              <w:t>B.Tech</w:t>
            </w:r>
            <w:proofErr w:type="gramEnd"/>
            <w:r>
              <w:t xml:space="preserve">) in Computer Science and Technology(CSE) student in this college. </w:t>
            </w:r>
          </w:p>
          <w:p w14:paraId="7D8CA346" w14:textId="4D9B409A" w:rsidR="00036450" w:rsidRDefault="00F7317B" w:rsidP="00036450">
            <w:pPr>
              <w:pStyle w:val="Heading2"/>
            </w:pPr>
            <w:r>
              <w:t>SKILLS</w:t>
            </w:r>
          </w:p>
          <w:p w14:paraId="13943B26" w14:textId="34D281F7" w:rsidR="00DE28C1" w:rsidRPr="00DE28C1" w:rsidRDefault="00DE28C1" w:rsidP="00DE28C1">
            <w:pPr>
              <w:pStyle w:val="Heading2"/>
              <w:numPr>
                <w:ilvl w:val="0"/>
                <w:numId w:val="2"/>
              </w:numPr>
              <w:rPr>
                <w:b w:val="0"/>
                <w:bCs w:val="0"/>
                <w:sz w:val="18"/>
                <w:szCs w:val="18"/>
                <w:lang w:val="en-IN"/>
              </w:rPr>
            </w:pPr>
            <w:r w:rsidRPr="004C4DFB">
              <w:rPr>
                <w:sz w:val="18"/>
                <w:szCs w:val="18"/>
                <w:lang w:val="en-IN"/>
              </w:rPr>
              <w:t>Programming Languages</w:t>
            </w:r>
            <w:r w:rsidRPr="00DE28C1">
              <w:rPr>
                <w:b w:val="0"/>
                <w:bCs w:val="0"/>
                <w:sz w:val="18"/>
                <w:szCs w:val="18"/>
                <w:lang w:val="en-IN"/>
              </w:rPr>
              <w:t>: C, C++, Python, JavaScript</w:t>
            </w:r>
            <w:r w:rsidR="00D10FA2">
              <w:rPr>
                <w:b w:val="0"/>
                <w:bCs w:val="0"/>
                <w:sz w:val="18"/>
                <w:szCs w:val="18"/>
                <w:lang w:val="en-IN"/>
              </w:rPr>
              <w:t>.</w:t>
            </w:r>
          </w:p>
          <w:p w14:paraId="38ADCD9D" w14:textId="01CF2487" w:rsidR="00DE28C1" w:rsidRPr="00DE28C1" w:rsidRDefault="00DE28C1" w:rsidP="00DE28C1">
            <w:pPr>
              <w:pStyle w:val="Heading2"/>
              <w:numPr>
                <w:ilvl w:val="0"/>
                <w:numId w:val="2"/>
              </w:numPr>
              <w:rPr>
                <w:b w:val="0"/>
                <w:bCs w:val="0"/>
                <w:sz w:val="18"/>
                <w:szCs w:val="18"/>
                <w:lang w:val="en-IN"/>
              </w:rPr>
            </w:pPr>
            <w:r w:rsidRPr="004C4DFB">
              <w:rPr>
                <w:sz w:val="18"/>
                <w:szCs w:val="18"/>
                <w:lang w:val="en-IN"/>
              </w:rPr>
              <w:t>Data Structures and Algorithms</w:t>
            </w:r>
            <w:r w:rsidRPr="00DE28C1">
              <w:rPr>
                <w:b w:val="0"/>
                <w:bCs w:val="0"/>
                <w:sz w:val="18"/>
                <w:szCs w:val="18"/>
                <w:lang w:val="en-IN"/>
              </w:rPr>
              <w:t xml:space="preserve">: Familiar with various data structures and </w:t>
            </w:r>
            <w:r w:rsidR="00FE33C9">
              <w:rPr>
                <w:b w:val="0"/>
                <w:bCs w:val="0"/>
                <w:sz w:val="18"/>
                <w:szCs w:val="18"/>
                <w:lang w:val="en-IN"/>
              </w:rPr>
              <w:t>pop</w:t>
            </w:r>
            <w:r w:rsidR="00D10FA2">
              <w:rPr>
                <w:b w:val="0"/>
                <w:bCs w:val="0"/>
                <w:sz w:val="18"/>
                <w:szCs w:val="18"/>
                <w:lang w:val="en-IN"/>
              </w:rPr>
              <w:t>u</w:t>
            </w:r>
            <w:r w:rsidR="00FE33C9">
              <w:rPr>
                <w:b w:val="0"/>
                <w:bCs w:val="0"/>
                <w:sz w:val="18"/>
                <w:szCs w:val="18"/>
                <w:lang w:val="en-IN"/>
              </w:rPr>
              <w:t>lar algorithms</w:t>
            </w:r>
            <w:r w:rsidR="00D10FA2">
              <w:rPr>
                <w:b w:val="0"/>
                <w:bCs w:val="0"/>
                <w:sz w:val="18"/>
                <w:szCs w:val="18"/>
                <w:lang w:val="en-IN"/>
              </w:rPr>
              <w:t>.</w:t>
            </w:r>
          </w:p>
          <w:p w14:paraId="7EB5CB56" w14:textId="2CDB10F8" w:rsidR="00DE28C1" w:rsidRPr="00DE28C1" w:rsidRDefault="00DE28C1" w:rsidP="00DE28C1">
            <w:pPr>
              <w:pStyle w:val="Heading2"/>
              <w:numPr>
                <w:ilvl w:val="0"/>
                <w:numId w:val="2"/>
              </w:numPr>
              <w:rPr>
                <w:b w:val="0"/>
                <w:bCs w:val="0"/>
                <w:sz w:val="18"/>
                <w:szCs w:val="18"/>
                <w:lang w:val="en-IN"/>
              </w:rPr>
            </w:pPr>
            <w:r w:rsidRPr="004C4DFB">
              <w:rPr>
                <w:sz w:val="18"/>
                <w:szCs w:val="18"/>
                <w:lang w:val="en-IN"/>
              </w:rPr>
              <w:t>Development</w:t>
            </w:r>
            <w:r w:rsidRPr="00DE28C1">
              <w:rPr>
                <w:b w:val="0"/>
                <w:bCs w:val="0"/>
                <w:sz w:val="18"/>
                <w:szCs w:val="18"/>
                <w:lang w:val="en-IN"/>
              </w:rPr>
              <w:t xml:space="preserve">: </w:t>
            </w:r>
            <w:r w:rsidR="004E5A43">
              <w:rPr>
                <w:b w:val="0"/>
                <w:bCs w:val="0"/>
                <w:sz w:val="18"/>
                <w:szCs w:val="18"/>
                <w:lang w:val="en-IN"/>
              </w:rPr>
              <w:t>familiar with python, m</w:t>
            </w:r>
            <w:r w:rsidR="00003F1B">
              <w:rPr>
                <w:b w:val="0"/>
                <w:bCs w:val="0"/>
                <w:sz w:val="18"/>
                <w:szCs w:val="18"/>
                <w:lang w:val="en-IN"/>
              </w:rPr>
              <w:t>ongoDB,</w:t>
            </w:r>
            <w:r w:rsidR="00906B44">
              <w:rPr>
                <w:b w:val="0"/>
                <w:bCs w:val="0"/>
                <w:sz w:val="18"/>
                <w:szCs w:val="18"/>
                <w:lang w:val="en-IN"/>
              </w:rPr>
              <w:t xml:space="preserve"> </w:t>
            </w:r>
            <w:r w:rsidR="00003F1B">
              <w:rPr>
                <w:b w:val="0"/>
                <w:bCs w:val="0"/>
                <w:sz w:val="18"/>
                <w:szCs w:val="18"/>
                <w:lang w:val="en-IN"/>
              </w:rPr>
              <w:t>SQL,</w:t>
            </w:r>
            <w:r w:rsidR="00E505BB">
              <w:rPr>
                <w:b w:val="0"/>
                <w:bCs w:val="0"/>
                <w:sz w:val="18"/>
                <w:szCs w:val="18"/>
                <w:lang w:val="en-IN"/>
              </w:rPr>
              <w:t xml:space="preserve"> Fast api, Postman.</w:t>
            </w:r>
            <w:r w:rsidR="00E355C5">
              <w:rPr>
                <w:b w:val="0"/>
                <w:bCs w:val="0"/>
                <w:sz w:val="18"/>
                <w:szCs w:val="18"/>
                <w:lang w:val="en-IN"/>
              </w:rPr>
              <w:t xml:space="preserve"> </w:t>
            </w:r>
            <w:r w:rsidR="00E505BB">
              <w:rPr>
                <w:b w:val="0"/>
                <w:bCs w:val="0"/>
                <w:sz w:val="18"/>
                <w:szCs w:val="18"/>
                <w:lang w:val="en-IN"/>
              </w:rPr>
              <w:t>javascript</w:t>
            </w:r>
            <w:r w:rsidR="00E355C5">
              <w:rPr>
                <w:b w:val="0"/>
                <w:bCs w:val="0"/>
                <w:sz w:val="18"/>
                <w:szCs w:val="18"/>
                <w:lang w:val="en-IN"/>
              </w:rPr>
              <w:t xml:space="preserve">, </w:t>
            </w:r>
            <w:r w:rsidR="00E505BB">
              <w:rPr>
                <w:b w:val="0"/>
                <w:bCs w:val="0"/>
                <w:sz w:val="18"/>
                <w:szCs w:val="18"/>
                <w:lang w:val="en-IN"/>
              </w:rPr>
              <w:t>html</w:t>
            </w:r>
            <w:r w:rsidR="00E355C5">
              <w:rPr>
                <w:b w:val="0"/>
                <w:bCs w:val="0"/>
                <w:sz w:val="18"/>
                <w:szCs w:val="18"/>
                <w:lang w:val="en-IN"/>
              </w:rPr>
              <w:t>, CSS</w:t>
            </w:r>
            <w:r w:rsidR="00D10FA2">
              <w:rPr>
                <w:b w:val="0"/>
                <w:bCs w:val="0"/>
                <w:sz w:val="18"/>
                <w:szCs w:val="18"/>
                <w:lang w:val="en-IN"/>
              </w:rPr>
              <w:t>.</w:t>
            </w:r>
          </w:p>
          <w:p w14:paraId="713ABEF5" w14:textId="7D185F1F" w:rsidR="00DE28C1" w:rsidRPr="00DE28C1" w:rsidRDefault="00DE28C1" w:rsidP="00DE28C1">
            <w:pPr>
              <w:pStyle w:val="Heading2"/>
              <w:numPr>
                <w:ilvl w:val="0"/>
                <w:numId w:val="2"/>
              </w:numPr>
              <w:rPr>
                <w:b w:val="0"/>
                <w:bCs w:val="0"/>
                <w:sz w:val="18"/>
                <w:szCs w:val="18"/>
                <w:lang w:val="en-IN"/>
              </w:rPr>
            </w:pPr>
            <w:r w:rsidRPr="004C4DFB">
              <w:rPr>
                <w:sz w:val="18"/>
                <w:szCs w:val="18"/>
                <w:lang w:val="en-IN"/>
              </w:rPr>
              <w:t>Version Control</w:t>
            </w:r>
            <w:r w:rsidRPr="00DE28C1">
              <w:rPr>
                <w:b w:val="0"/>
                <w:bCs w:val="0"/>
                <w:sz w:val="18"/>
                <w:szCs w:val="18"/>
                <w:lang w:val="en-IN"/>
              </w:rPr>
              <w:t>: Experience with Git</w:t>
            </w:r>
            <w:r w:rsidR="0041319E">
              <w:rPr>
                <w:b w:val="0"/>
                <w:bCs w:val="0"/>
                <w:sz w:val="18"/>
                <w:szCs w:val="18"/>
                <w:lang w:val="en-IN"/>
              </w:rPr>
              <w:t>,</w:t>
            </w:r>
            <w:r w:rsidR="00906B44">
              <w:rPr>
                <w:b w:val="0"/>
                <w:bCs w:val="0"/>
                <w:sz w:val="18"/>
                <w:szCs w:val="18"/>
                <w:lang w:val="en-IN"/>
              </w:rPr>
              <w:t xml:space="preserve"> </w:t>
            </w:r>
            <w:r w:rsidR="0041319E">
              <w:rPr>
                <w:b w:val="0"/>
                <w:bCs w:val="0"/>
                <w:sz w:val="18"/>
                <w:szCs w:val="18"/>
                <w:lang w:val="en-IN"/>
              </w:rPr>
              <w:t>GITHUB</w:t>
            </w:r>
            <w:r w:rsidR="000F19AA">
              <w:rPr>
                <w:b w:val="0"/>
                <w:bCs w:val="0"/>
                <w:sz w:val="18"/>
                <w:szCs w:val="18"/>
                <w:lang w:val="en-IN"/>
              </w:rPr>
              <w:t>.</w:t>
            </w:r>
          </w:p>
          <w:p w14:paraId="7DB18BFD" w14:textId="34D05595" w:rsidR="00036450" w:rsidRDefault="007E6639" w:rsidP="00036450">
            <w:pPr>
              <w:pStyle w:val="Heading2"/>
            </w:pPr>
            <w:r>
              <w:t>ACHIEVEMENTS</w:t>
            </w:r>
          </w:p>
          <w:p w14:paraId="66489C37" w14:textId="3D8E07E3" w:rsidR="0031102D" w:rsidRDefault="00750266" w:rsidP="004D3011">
            <w:pPr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5 star</w:t>
            </w:r>
            <w:proofErr w:type="gramEnd"/>
            <w:r>
              <w:rPr>
                <w:color w:val="000000" w:themeColor="text1"/>
              </w:rPr>
              <w:t xml:space="preserve"> C++ on HackerRank</w:t>
            </w:r>
            <w:r w:rsidR="00871D93">
              <w:rPr>
                <w:color w:val="000000" w:themeColor="text1"/>
              </w:rPr>
              <w:t>.</w:t>
            </w:r>
          </w:p>
          <w:p w14:paraId="58E42574" w14:textId="77D6D8E4" w:rsidR="00871D93" w:rsidRDefault="00E13681" w:rsidP="004D301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CodeChef highest rating 1420.</w:t>
            </w:r>
          </w:p>
          <w:p w14:paraId="57C476AC" w14:textId="050E0E10" w:rsidR="00E13681" w:rsidRDefault="00666DD1" w:rsidP="004D301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New on LeetCode (</w:t>
            </w:r>
            <w:r w:rsidR="000D17FF">
              <w:rPr>
                <w:color w:val="000000" w:themeColor="text1"/>
              </w:rPr>
              <w:t>Solved &gt;50 questions so far</w:t>
            </w:r>
            <w:r>
              <w:rPr>
                <w:color w:val="000000" w:themeColor="text1"/>
              </w:rPr>
              <w:t>)</w:t>
            </w:r>
          </w:p>
          <w:p w14:paraId="04098CC3" w14:textId="77777777" w:rsidR="00416063" w:rsidRDefault="00416063" w:rsidP="004D3011">
            <w:pPr>
              <w:rPr>
                <w:color w:val="000000" w:themeColor="text1"/>
              </w:rPr>
            </w:pPr>
          </w:p>
          <w:p w14:paraId="19C2C4D6" w14:textId="77777777" w:rsidR="00750266" w:rsidRDefault="00750266" w:rsidP="004D3011">
            <w:pPr>
              <w:rPr>
                <w:color w:val="000000" w:themeColor="text1"/>
              </w:rPr>
            </w:pPr>
          </w:p>
          <w:p w14:paraId="1F546538" w14:textId="264E513D" w:rsidR="003976B2" w:rsidRPr="000E5B38" w:rsidRDefault="003976B2" w:rsidP="004D3011">
            <w:pPr>
              <w:rPr>
                <w:color w:val="000000" w:themeColor="text1"/>
              </w:rPr>
            </w:pPr>
          </w:p>
        </w:tc>
      </w:tr>
    </w:tbl>
    <w:p w14:paraId="580DDB33" w14:textId="77777777" w:rsidR="002A2D79" w:rsidRDefault="002A2D79" w:rsidP="000C45FF">
      <w:pPr>
        <w:tabs>
          <w:tab w:val="left" w:pos="990"/>
        </w:tabs>
      </w:pPr>
    </w:p>
    <w:sectPr w:rsidR="002A2D79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13311" w14:textId="77777777" w:rsidR="00431869" w:rsidRDefault="00431869" w:rsidP="000C45FF">
      <w:r>
        <w:separator/>
      </w:r>
    </w:p>
  </w:endnote>
  <w:endnote w:type="continuationSeparator" w:id="0">
    <w:p w14:paraId="5AB941AF" w14:textId="77777777" w:rsidR="00431869" w:rsidRDefault="00431869" w:rsidP="000C45FF">
      <w:r>
        <w:continuationSeparator/>
      </w:r>
    </w:p>
  </w:endnote>
  <w:endnote w:type="continuationNotice" w:id="1">
    <w:p w14:paraId="4543DC29" w14:textId="77777777" w:rsidR="00431869" w:rsidRDefault="004318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B8FD8" w14:textId="77777777" w:rsidR="00431869" w:rsidRDefault="00431869" w:rsidP="000C45FF">
      <w:r>
        <w:separator/>
      </w:r>
    </w:p>
  </w:footnote>
  <w:footnote w:type="continuationSeparator" w:id="0">
    <w:p w14:paraId="3B901159" w14:textId="77777777" w:rsidR="00431869" w:rsidRDefault="00431869" w:rsidP="000C45FF">
      <w:r>
        <w:continuationSeparator/>
      </w:r>
    </w:p>
  </w:footnote>
  <w:footnote w:type="continuationNotice" w:id="1">
    <w:p w14:paraId="232557E7" w14:textId="77777777" w:rsidR="00431869" w:rsidRDefault="004318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46C14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18127C7" wp14:editId="42DFC85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65904"/>
    <w:multiLevelType w:val="multilevel"/>
    <w:tmpl w:val="4B70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283172"/>
    <w:multiLevelType w:val="multilevel"/>
    <w:tmpl w:val="4120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6224153">
    <w:abstractNumId w:val="0"/>
  </w:num>
  <w:num w:numId="2" w16cid:durableId="1616668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574"/>
    <w:rsid w:val="0000137C"/>
    <w:rsid w:val="00003F1B"/>
    <w:rsid w:val="00034DC2"/>
    <w:rsid w:val="00036450"/>
    <w:rsid w:val="000576B8"/>
    <w:rsid w:val="00094499"/>
    <w:rsid w:val="00094CE8"/>
    <w:rsid w:val="000C45FF"/>
    <w:rsid w:val="000D17FF"/>
    <w:rsid w:val="000E3FD1"/>
    <w:rsid w:val="000E5B38"/>
    <w:rsid w:val="000F19AA"/>
    <w:rsid w:val="00112054"/>
    <w:rsid w:val="001317D8"/>
    <w:rsid w:val="00144311"/>
    <w:rsid w:val="001525E1"/>
    <w:rsid w:val="00180329"/>
    <w:rsid w:val="001862E9"/>
    <w:rsid w:val="0019001F"/>
    <w:rsid w:val="001A74A5"/>
    <w:rsid w:val="001A74F6"/>
    <w:rsid w:val="001B2ABD"/>
    <w:rsid w:val="001C0ACB"/>
    <w:rsid w:val="001E0391"/>
    <w:rsid w:val="001E1759"/>
    <w:rsid w:val="001F1ECC"/>
    <w:rsid w:val="002400EB"/>
    <w:rsid w:val="00241663"/>
    <w:rsid w:val="00256CF7"/>
    <w:rsid w:val="00281FD5"/>
    <w:rsid w:val="002A2D79"/>
    <w:rsid w:val="002F0478"/>
    <w:rsid w:val="0030481B"/>
    <w:rsid w:val="0031102D"/>
    <w:rsid w:val="0031132B"/>
    <w:rsid w:val="003156FC"/>
    <w:rsid w:val="003254B5"/>
    <w:rsid w:val="003614D5"/>
    <w:rsid w:val="00366899"/>
    <w:rsid w:val="0037121F"/>
    <w:rsid w:val="003910D8"/>
    <w:rsid w:val="003976B2"/>
    <w:rsid w:val="003A6B7D"/>
    <w:rsid w:val="003B06CA"/>
    <w:rsid w:val="003B42D9"/>
    <w:rsid w:val="003D5D58"/>
    <w:rsid w:val="00404354"/>
    <w:rsid w:val="004071FC"/>
    <w:rsid w:val="0041319E"/>
    <w:rsid w:val="00416063"/>
    <w:rsid w:val="00431869"/>
    <w:rsid w:val="00433D31"/>
    <w:rsid w:val="00436940"/>
    <w:rsid w:val="00445947"/>
    <w:rsid w:val="0045396D"/>
    <w:rsid w:val="004813B3"/>
    <w:rsid w:val="004846DF"/>
    <w:rsid w:val="00484E53"/>
    <w:rsid w:val="00496591"/>
    <w:rsid w:val="004C3CD2"/>
    <w:rsid w:val="004C4DFB"/>
    <w:rsid w:val="004C63E4"/>
    <w:rsid w:val="004D27CA"/>
    <w:rsid w:val="004D3011"/>
    <w:rsid w:val="004D4A16"/>
    <w:rsid w:val="004E5A43"/>
    <w:rsid w:val="004F75BD"/>
    <w:rsid w:val="00505574"/>
    <w:rsid w:val="00520A29"/>
    <w:rsid w:val="005262AC"/>
    <w:rsid w:val="005353ED"/>
    <w:rsid w:val="005961B9"/>
    <w:rsid w:val="005B0932"/>
    <w:rsid w:val="005E39D5"/>
    <w:rsid w:val="00600670"/>
    <w:rsid w:val="0062123A"/>
    <w:rsid w:val="00646E75"/>
    <w:rsid w:val="00666DD1"/>
    <w:rsid w:val="006771D0"/>
    <w:rsid w:val="00684E7E"/>
    <w:rsid w:val="00695566"/>
    <w:rsid w:val="006E4625"/>
    <w:rsid w:val="00712DC7"/>
    <w:rsid w:val="00715FCB"/>
    <w:rsid w:val="0074203B"/>
    <w:rsid w:val="00743101"/>
    <w:rsid w:val="00750266"/>
    <w:rsid w:val="00764C9F"/>
    <w:rsid w:val="007755B4"/>
    <w:rsid w:val="007775E1"/>
    <w:rsid w:val="007867A0"/>
    <w:rsid w:val="007927F5"/>
    <w:rsid w:val="007C24C4"/>
    <w:rsid w:val="007C4108"/>
    <w:rsid w:val="007E6639"/>
    <w:rsid w:val="00802CA0"/>
    <w:rsid w:val="00827760"/>
    <w:rsid w:val="00871D93"/>
    <w:rsid w:val="00881BD6"/>
    <w:rsid w:val="008E3CBB"/>
    <w:rsid w:val="008F3CC1"/>
    <w:rsid w:val="00900076"/>
    <w:rsid w:val="00906B44"/>
    <w:rsid w:val="009260CD"/>
    <w:rsid w:val="00940A66"/>
    <w:rsid w:val="00941C80"/>
    <w:rsid w:val="00952C25"/>
    <w:rsid w:val="009607FC"/>
    <w:rsid w:val="009C40A6"/>
    <w:rsid w:val="009C4723"/>
    <w:rsid w:val="009E1B0C"/>
    <w:rsid w:val="009E2299"/>
    <w:rsid w:val="009E6151"/>
    <w:rsid w:val="00A155B1"/>
    <w:rsid w:val="00A2118D"/>
    <w:rsid w:val="00A67ACC"/>
    <w:rsid w:val="00AA263F"/>
    <w:rsid w:val="00AD0A50"/>
    <w:rsid w:val="00AD36DD"/>
    <w:rsid w:val="00AD76E2"/>
    <w:rsid w:val="00B20152"/>
    <w:rsid w:val="00B359E4"/>
    <w:rsid w:val="00B42A09"/>
    <w:rsid w:val="00B47B60"/>
    <w:rsid w:val="00B57D98"/>
    <w:rsid w:val="00B70850"/>
    <w:rsid w:val="00B93EA5"/>
    <w:rsid w:val="00BA5A7A"/>
    <w:rsid w:val="00BE1C12"/>
    <w:rsid w:val="00BF059A"/>
    <w:rsid w:val="00C066B6"/>
    <w:rsid w:val="00C3386A"/>
    <w:rsid w:val="00C37BA1"/>
    <w:rsid w:val="00C4674C"/>
    <w:rsid w:val="00C506CF"/>
    <w:rsid w:val="00C72BED"/>
    <w:rsid w:val="00C75B5E"/>
    <w:rsid w:val="00C9578B"/>
    <w:rsid w:val="00CB0055"/>
    <w:rsid w:val="00CB5738"/>
    <w:rsid w:val="00CD399A"/>
    <w:rsid w:val="00D10FA2"/>
    <w:rsid w:val="00D2522B"/>
    <w:rsid w:val="00D422DE"/>
    <w:rsid w:val="00D5459D"/>
    <w:rsid w:val="00DA1F4D"/>
    <w:rsid w:val="00DD172A"/>
    <w:rsid w:val="00DD20BA"/>
    <w:rsid w:val="00DE28C1"/>
    <w:rsid w:val="00E1095E"/>
    <w:rsid w:val="00E13681"/>
    <w:rsid w:val="00E25A26"/>
    <w:rsid w:val="00E355C5"/>
    <w:rsid w:val="00E4381A"/>
    <w:rsid w:val="00E505BB"/>
    <w:rsid w:val="00E55D74"/>
    <w:rsid w:val="00E67C2E"/>
    <w:rsid w:val="00E9669C"/>
    <w:rsid w:val="00EA2915"/>
    <w:rsid w:val="00EB15D7"/>
    <w:rsid w:val="00EC5901"/>
    <w:rsid w:val="00ED79D7"/>
    <w:rsid w:val="00F221AF"/>
    <w:rsid w:val="00F5403C"/>
    <w:rsid w:val="00F60274"/>
    <w:rsid w:val="00F7317B"/>
    <w:rsid w:val="00F77FB9"/>
    <w:rsid w:val="00F810C2"/>
    <w:rsid w:val="00FB068F"/>
    <w:rsid w:val="00FB4A9F"/>
    <w:rsid w:val="00FC3A53"/>
    <w:rsid w:val="00FE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97141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bhanindya560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INDYA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30A570B35D438F8CFCBCB350C55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B3E1CC-A03F-409D-84BA-711BC6583612}"/>
      </w:docPartPr>
      <w:docPartBody>
        <w:p w:rsidR="008B0465" w:rsidRDefault="00E53811">
          <w:pPr>
            <w:pStyle w:val="DE30A570B35D438F8CFCBCB350C55647"/>
          </w:pPr>
          <w:r w:rsidRPr="00D5459D">
            <w:t>Profile</w:t>
          </w:r>
        </w:p>
      </w:docPartBody>
    </w:docPart>
    <w:docPart>
      <w:docPartPr>
        <w:name w:val="5C5EC30E0E0E462AB6A4F37933BD8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E9B6F-0F07-4F07-9779-627C56EB70C6}"/>
      </w:docPartPr>
      <w:docPartBody>
        <w:p w:rsidR="008B0465" w:rsidRDefault="00E53811">
          <w:pPr>
            <w:pStyle w:val="5C5EC30E0E0E462AB6A4F37933BD8BB6"/>
          </w:pPr>
          <w:r w:rsidRPr="00CB0055">
            <w:t>Contact</w:t>
          </w:r>
        </w:p>
      </w:docPartBody>
    </w:docPart>
    <w:docPart>
      <w:docPartPr>
        <w:name w:val="E1F43E663AEA4570B1B24A15D1CC6F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0814B-3FB6-4189-BE48-BF104255C0AA}"/>
      </w:docPartPr>
      <w:docPartBody>
        <w:p w:rsidR="008B0465" w:rsidRDefault="00E53811">
          <w:pPr>
            <w:pStyle w:val="E1F43E663AEA4570B1B24A15D1CC6F82"/>
          </w:pPr>
          <w:r w:rsidRPr="004D3011">
            <w:t>PHONE:</w:t>
          </w:r>
        </w:p>
      </w:docPartBody>
    </w:docPart>
    <w:docPart>
      <w:docPartPr>
        <w:name w:val="D9E23F9A6FAC4D388A928D7CA1147B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DB0D3-6C84-41EB-8BBF-353A642059FB}"/>
      </w:docPartPr>
      <w:docPartBody>
        <w:p w:rsidR="008B0465" w:rsidRDefault="00E53811">
          <w:pPr>
            <w:pStyle w:val="D9E23F9A6FAC4D388A928D7CA1147B22"/>
          </w:pPr>
          <w:r w:rsidRPr="004D3011">
            <w:t>EMAIL:</w:t>
          </w:r>
        </w:p>
      </w:docPartBody>
    </w:docPart>
    <w:docPart>
      <w:docPartPr>
        <w:name w:val="E3EE6987A880408A84CA372D6F2748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8FC4F-1549-402D-BDDC-6AAA5455CBA7}"/>
      </w:docPartPr>
      <w:docPartBody>
        <w:p w:rsidR="008B0465" w:rsidRDefault="00E53811">
          <w:pPr>
            <w:pStyle w:val="E3EE6987A880408A84CA372D6F27481F"/>
          </w:pPr>
          <w:r w:rsidRPr="00CB0055">
            <w:t>Hobbies</w:t>
          </w:r>
        </w:p>
      </w:docPartBody>
    </w:docPart>
    <w:docPart>
      <w:docPartPr>
        <w:name w:val="27D120359DF14238A7E4497A5E71C4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5CFAE-637C-4D49-90B1-37ABC484064D}"/>
      </w:docPartPr>
      <w:docPartBody>
        <w:p w:rsidR="008B0465" w:rsidRDefault="00E53811">
          <w:pPr>
            <w:pStyle w:val="27D120359DF14238A7E4497A5E71C485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811"/>
    <w:rsid w:val="002C0F5C"/>
    <w:rsid w:val="0059687B"/>
    <w:rsid w:val="006D63A1"/>
    <w:rsid w:val="00892605"/>
    <w:rsid w:val="008B0465"/>
    <w:rsid w:val="00C12CD0"/>
    <w:rsid w:val="00DF6951"/>
    <w:rsid w:val="00E5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30A570B35D438F8CFCBCB350C55647">
    <w:name w:val="DE30A570B35D438F8CFCBCB350C55647"/>
  </w:style>
  <w:style w:type="paragraph" w:customStyle="1" w:styleId="5C5EC30E0E0E462AB6A4F37933BD8BB6">
    <w:name w:val="5C5EC30E0E0E462AB6A4F37933BD8BB6"/>
  </w:style>
  <w:style w:type="paragraph" w:customStyle="1" w:styleId="E1F43E663AEA4570B1B24A15D1CC6F82">
    <w:name w:val="E1F43E663AEA4570B1B24A15D1CC6F82"/>
  </w:style>
  <w:style w:type="paragraph" w:customStyle="1" w:styleId="D9E23F9A6FAC4D388A928D7CA1147B22">
    <w:name w:val="D9E23F9A6FAC4D388A928D7CA1147B22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E3EE6987A880408A84CA372D6F27481F">
    <w:name w:val="E3EE6987A880408A84CA372D6F27481F"/>
  </w:style>
  <w:style w:type="paragraph" w:customStyle="1" w:styleId="27D120359DF14238A7E4497A5E71C485">
    <w:name w:val="27D120359DF14238A7E4497A5E71C485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2023-01-01T11:23:00Z</dcterms:created>
  <dcterms:modified xsi:type="dcterms:W3CDTF">2024-01-01T03:48:00Z</dcterms:modified>
</cp:coreProperties>
</file>